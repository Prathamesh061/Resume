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9177C66" w14:textId="77777777" w:rsidTr="006B339C">
        <w:trPr>
          <w:trHeight w:hRule="exact" w:val="1843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1B61CEC" w14:textId="41A2AC7F" w:rsidR="00692703" w:rsidRPr="006B339C" w:rsidRDefault="006B339C" w:rsidP="00913946">
            <w:pPr>
              <w:pStyle w:val="Title"/>
              <w:rPr>
                <w:sz w:val="56"/>
                <w:szCs w:val="52"/>
              </w:rPr>
            </w:pPr>
            <w:r w:rsidRPr="006B339C">
              <w:rPr>
                <w:sz w:val="56"/>
                <w:szCs w:val="52"/>
              </w:rPr>
              <w:t>Prathamesh</w:t>
            </w:r>
            <w:r w:rsidR="00692703" w:rsidRPr="006B339C">
              <w:rPr>
                <w:sz w:val="56"/>
                <w:szCs w:val="52"/>
              </w:rPr>
              <w:t xml:space="preserve"> </w:t>
            </w:r>
            <w:r w:rsidRPr="006B339C">
              <w:rPr>
                <w:rStyle w:val="IntenseEmphasis"/>
                <w:sz w:val="56"/>
                <w:szCs w:val="52"/>
              </w:rPr>
              <w:t>lakhapati</w:t>
            </w:r>
          </w:p>
          <w:p w14:paraId="52807ACD" w14:textId="0A999AA4" w:rsidR="00692703" w:rsidRPr="00CF1A49" w:rsidRDefault="006B339C" w:rsidP="00913946">
            <w:pPr>
              <w:pStyle w:val="ContactInfo"/>
              <w:contextualSpacing w:val="0"/>
            </w:pPr>
            <w:r>
              <w:t>Nagpur, Maharashtra-440002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1270871BC0941C6813FD6C7D053044C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+919764946063</w:t>
            </w:r>
          </w:p>
          <w:p w14:paraId="25F3E7FC" w14:textId="62276A1E" w:rsidR="00692703" w:rsidRPr="00CF1A49" w:rsidRDefault="006B339C" w:rsidP="00913946">
            <w:pPr>
              <w:pStyle w:val="ContactInfoEmphasis"/>
              <w:contextualSpacing w:val="0"/>
            </w:pPr>
            <w:r>
              <w:t>prathmeshlakhpaty@gmail.com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72718516C1E547AA8B1EDBC71E58ECC2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6B339C">
              <w:t>www.linkedin.com/in/prathamesh-lakhpati-248395221/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C83B73F4F70441458AC9D9E8FF517E9D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6B339C">
              <w:t>//github.com/Prath-06</w:t>
            </w:r>
          </w:p>
        </w:tc>
      </w:tr>
      <w:tr w:rsidR="009571D8" w:rsidRPr="00CF1A49" w14:paraId="2DDA8B1A" w14:textId="77777777" w:rsidTr="00692703">
        <w:tc>
          <w:tcPr>
            <w:tcW w:w="9360" w:type="dxa"/>
            <w:tcMar>
              <w:top w:w="432" w:type="dxa"/>
            </w:tcMar>
          </w:tcPr>
          <w:p w14:paraId="350C2454" w14:textId="51D1B5A5" w:rsidR="001755A8" w:rsidRPr="00CF1A49" w:rsidRDefault="006B339C" w:rsidP="00913946">
            <w:pPr>
              <w:contextualSpacing w:val="0"/>
            </w:pPr>
            <w:r>
              <w:t>I am a budding Full Stack Web Developer in MERN Stack.</w:t>
            </w:r>
          </w:p>
        </w:tc>
      </w:tr>
    </w:tbl>
    <w:p w14:paraId="34171D18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6BBFC05EA004AF898F4855AF38BA362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EAE96A5" w14:textId="77777777" w:rsidTr="006B339C">
        <w:tc>
          <w:tcPr>
            <w:tcW w:w="9290" w:type="dxa"/>
          </w:tcPr>
          <w:p w14:paraId="1066B15A" w14:textId="21E51FD6" w:rsidR="001E3120" w:rsidRPr="00CF1A49" w:rsidRDefault="006B339C" w:rsidP="001D0BF1">
            <w:pPr>
              <w:contextualSpacing w:val="0"/>
            </w:pPr>
            <w:r>
              <w:t>Till date no job experience.</w:t>
            </w:r>
          </w:p>
        </w:tc>
      </w:tr>
    </w:tbl>
    <w:sdt>
      <w:sdtPr>
        <w:alias w:val="Education:"/>
        <w:tag w:val="Education:"/>
        <w:id w:val="-1908763273"/>
        <w:placeholder>
          <w:docPart w:val="ACEECA134FA947A68F95F54F77607B41"/>
        </w:placeholder>
        <w:temporary/>
        <w:showingPlcHdr/>
        <w15:appearance w15:val="hidden"/>
      </w:sdtPr>
      <w:sdtContent>
        <w:p w14:paraId="408B02EE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17324DF" w14:textId="77777777" w:rsidTr="00D66A52">
        <w:tc>
          <w:tcPr>
            <w:tcW w:w="9355" w:type="dxa"/>
          </w:tcPr>
          <w:p w14:paraId="349EB45A" w14:textId="77777777" w:rsidR="006B339C" w:rsidRDefault="006B339C" w:rsidP="006B339C">
            <w:pPr>
              <w:pStyle w:val="Heading3"/>
              <w:contextualSpacing w:val="0"/>
              <w:outlineLvl w:val="2"/>
            </w:pPr>
            <w:r>
              <w:t>july 2021</w:t>
            </w:r>
          </w:p>
          <w:p w14:paraId="6E703756" w14:textId="525F3669" w:rsidR="006B339C" w:rsidRDefault="006B339C" w:rsidP="006B339C">
            <w:pPr>
              <w:pStyle w:val="Heading3"/>
              <w:contextualSpacing w:val="0"/>
              <w:outlineLvl w:val="2"/>
            </w:pPr>
            <w:r>
              <w:t>B.Sc Computer Science</w:t>
            </w:r>
            <w:r w:rsidR="001D0BF1" w:rsidRPr="00CF1A49">
              <w:t>,</w:t>
            </w:r>
            <w:r>
              <w:t xml:space="preserve"> Shri Mathurada mohota college of Science, nagpur.</w:t>
            </w:r>
            <w:r w:rsidR="001D0BF1" w:rsidRPr="00CF1A49">
              <w:t xml:space="preserve"> </w:t>
            </w:r>
          </w:p>
          <w:p w14:paraId="012D4BB3" w14:textId="19EAA19A" w:rsidR="006B339C" w:rsidRDefault="006B339C" w:rsidP="006B339C">
            <w:pPr>
              <w:pStyle w:val="Heading3"/>
              <w:contextualSpacing w:val="0"/>
              <w:outlineLvl w:val="2"/>
            </w:pPr>
          </w:p>
          <w:p w14:paraId="5711D05B" w14:textId="7A8BE54D" w:rsidR="007538DC" w:rsidRPr="00CF1A49" w:rsidRDefault="006B339C" w:rsidP="006B339C">
            <w:pPr>
              <w:pStyle w:val="Heading3"/>
              <w:contextualSpacing w:val="0"/>
            </w:pPr>
            <w:r>
              <w:t>got 66%</w:t>
            </w:r>
          </w:p>
        </w:tc>
      </w:tr>
      <w:tr w:rsidR="00F61DF9" w:rsidRPr="00CF1A49" w14:paraId="623F968C" w14:textId="77777777" w:rsidTr="00F61DF9">
        <w:tc>
          <w:tcPr>
            <w:tcW w:w="9355" w:type="dxa"/>
            <w:tcMar>
              <w:top w:w="216" w:type="dxa"/>
            </w:tcMar>
          </w:tcPr>
          <w:p w14:paraId="28766CFB" w14:textId="63E8A6F1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E85DC6A8605640A681FBA7F3241829D0"/>
        </w:placeholder>
        <w:temporary/>
        <w:showingPlcHdr/>
        <w15:appearance w15:val="hidden"/>
      </w:sdtPr>
      <w:sdtContent>
        <w:p w14:paraId="3C7F6FFF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2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</w:tblGrid>
      <w:tr w:rsidR="006B339C" w:rsidRPr="006E1507" w14:paraId="0D6A7203" w14:textId="77777777" w:rsidTr="006B339C">
        <w:tc>
          <w:tcPr>
            <w:tcW w:w="4680" w:type="dxa"/>
          </w:tcPr>
          <w:p w14:paraId="7FF85C21" w14:textId="0CC98A99" w:rsidR="006B339C" w:rsidRPr="006E1507" w:rsidRDefault="006B339C" w:rsidP="006E1507">
            <w:pPr>
              <w:pStyle w:val="ListBullet"/>
              <w:contextualSpacing w:val="0"/>
            </w:pPr>
            <w:r>
              <w:t>C, C++</w:t>
            </w:r>
          </w:p>
          <w:p w14:paraId="75F35DAA" w14:textId="6EFEAB0B" w:rsidR="006B339C" w:rsidRPr="006E1507" w:rsidRDefault="006B339C" w:rsidP="006E1507">
            <w:pPr>
              <w:pStyle w:val="ListBullet"/>
              <w:contextualSpacing w:val="0"/>
            </w:pPr>
            <w:r>
              <w:t>Java</w:t>
            </w:r>
          </w:p>
        </w:tc>
      </w:tr>
    </w:tbl>
    <w:sdt>
      <w:sdtPr>
        <w:alias w:val="Activities:"/>
        <w:tag w:val="Activities:"/>
        <w:id w:val="1223332893"/>
        <w:placeholder>
          <w:docPart w:val="E1CA4C0617474D0BAB049A8218A88698"/>
        </w:placeholder>
        <w:temporary/>
        <w:showingPlcHdr/>
        <w15:appearance w15:val="hidden"/>
      </w:sdtPr>
      <w:sdtContent>
        <w:p w14:paraId="47A4A03A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11A3A152" w14:textId="2082FF78" w:rsidR="00B51D1B" w:rsidRPr="006E1507" w:rsidRDefault="00D760AB" w:rsidP="006E1507">
      <w:r>
        <w:t xml:space="preserve">I </w:t>
      </w:r>
      <w:r w:rsidR="006B339C">
        <w:t>Have interest in sports like Volleyball, Badminton, Jump rope. Got gold medals in National Events</w:t>
      </w:r>
      <w:r>
        <w:t xml:space="preserve"> in Jump Rope.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ABC61" w14:textId="77777777" w:rsidR="005012CB" w:rsidRDefault="005012CB" w:rsidP="0068194B">
      <w:r>
        <w:separator/>
      </w:r>
    </w:p>
    <w:p w14:paraId="48497528" w14:textId="77777777" w:rsidR="005012CB" w:rsidRDefault="005012CB"/>
    <w:p w14:paraId="452067E8" w14:textId="77777777" w:rsidR="005012CB" w:rsidRDefault="005012CB"/>
  </w:endnote>
  <w:endnote w:type="continuationSeparator" w:id="0">
    <w:p w14:paraId="1A2AE678" w14:textId="77777777" w:rsidR="005012CB" w:rsidRDefault="005012CB" w:rsidP="0068194B">
      <w:r>
        <w:continuationSeparator/>
      </w:r>
    </w:p>
    <w:p w14:paraId="7AD8430F" w14:textId="77777777" w:rsidR="005012CB" w:rsidRDefault="005012CB"/>
    <w:p w14:paraId="5591A2DD" w14:textId="77777777" w:rsidR="005012CB" w:rsidRDefault="005012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36B7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9A2A7" w14:textId="77777777" w:rsidR="005012CB" w:rsidRDefault="005012CB" w:rsidP="0068194B">
      <w:r>
        <w:separator/>
      </w:r>
    </w:p>
    <w:p w14:paraId="6961AD8B" w14:textId="77777777" w:rsidR="005012CB" w:rsidRDefault="005012CB"/>
    <w:p w14:paraId="634B9545" w14:textId="77777777" w:rsidR="005012CB" w:rsidRDefault="005012CB"/>
  </w:footnote>
  <w:footnote w:type="continuationSeparator" w:id="0">
    <w:p w14:paraId="555F3D0F" w14:textId="77777777" w:rsidR="005012CB" w:rsidRDefault="005012CB" w:rsidP="0068194B">
      <w:r>
        <w:continuationSeparator/>
      </w:r>
    </w:p>
    <w:p w14:paraId="41B655FF" w14:textId="77777777" w:rsidR="005012CB" w:rsidRDefault="005012CB"/>
    <w:p w14:paraId="0B0DE08C" w14:textId="77777777" w:rsidR="005012CB" w:rsidRDefault="005012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53DE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41F4C33" wp14:editId="0FBAF8B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10EB54A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96441446">
    <w:abstractNumId w:val="9"/>
  </w:num>
  <w:num w:numId="2" w16cid:durableId="2088845409">
    <w:abstractNumId w:val="8"/>
  </w:num>
  <w:num w:numId="3" w16cid:durableId="1395398643">
    <w:abstractNumId w:val="7"/>
  </w:num>
  <w:num w:numId="4" w16cid:durableId="931813003">
    <w:abstractNumId w:val="6"/>
  </w:num>
  <w:num w:numId="5" w16cid:durableId="2120488006">
    <w:abstractNumId w:val="10"/>
  </w:num>
  <w:num w:numId="6" w16cid:durableId="1093937413">
    <w:abstractNumId w:val="3"/>
  </w:num>
  <w:num w:numId="7" w16cid:durableId="692196919">
    <w:abstractNumId w:val="11"/>
  </w:num>
  <w:num w:numId="8" w16cid:durableId="403650510">
    <w:abstractNumId w:val="2"/>
  </w:num>
  <w:num w:numId="9" w16cid:durableId="1536893882">
    <w:abstractNumId w:val="12"/>
  </w:num>
  <w:num w:numId="10" w16cid:durableId="1764717670">
    <w:abstractNumId w:val="5"/>
  </w:num>
  <w:num w:numId="11" w16cid:durableId="586308365">
    <w:abstractNumId w:val="4"/>
  </w:num>
  <w:num w:numId="12" w16cid:durableId="647127695">
    <w:abstractNumId w:val="1"/>
  </w:num>
  <w:num w:numId="13" w16cid:durableId="570434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9C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12CB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339C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60AB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453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270871BC0941C6813FD6C7D0530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E6FAE-386D-40BD-8025-6B17881E7B88}"/>
      </w:docPartPr>
      <w:docPartBody>
        <w:p w:rsidR="00000000" w:rsidRDefault="00000000">
          <w:pPr>
            <w:pStyle w:val="11270871BC0941C6813FD6C7D053044C"/>
          </w:pPr>
          <w:r w:rsidRPr="00CF1A49">
            <w:t>·</w:t>
          </w:r>
        </w:p>
      </w:docPartBody>
    </w:docPart>
    <w:docPart>
      <w:docPartPr>
        <w:name w:val="72718516C1E547AA8B1EDBC71E58E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3FE37-0110-44E7-A7A8-39AB8FF34C43}"/>
      </w:docPartPr>
      <w:docPartBody>
        <w:p w:rsidR="00000000" w:rsidRDefault="00000000">
          <w:pPr>
            <w:pStyle w:val="72718516C1E547AA8B1EDBC71E58ECC2"/>
          </w:pPr>
          <w:r w:rsidRPr="00CF1A49">
            <w:t>·</w:t>
          </w:r>
        </w:p>
      </w:docPartBody>
    </w:docPart>
    <w:docPart>
      <w:docPartPr>
        <w:name w:val="C83B73F4F70441458AC9D9E8FF517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1EC4C-0497-4BE4-AD9C-645E1B01BE17}"/>
      </w:docPartPr>
      <w:docPartBody>
        <w:p w:rsidR="00000000" w:rsidRDefault="00000000">
          <w:pPr>
            <w:pStyle w:val="C83B73F4F70441458AC9D9E8FF517E9D"/>
          </w:pPr>
          <w:r w:rsidRPr="00CF1A49">
            <w:t>·</w:t>
          </w:r>
        </w:p>
      </w:docPartBody>
    </w:docPart>
    <w:docPart>
      <w:docPartPr>
        <w:name w:val="A6BBFC05EA004AF898F4855AF38BA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5A100-4106-486B-A0A7-AD5253965044}"/>
      </w:docPartPr>
      <w:docPartBody>
        <w:p w:rsidR="00000000" w:rsidRDefault="00000000">
          <w:pPr>
            <w:pStyle w:val="A6BBFC05EA004AF898F4855AF38BA362"/>
          </w:pPr>
          <w:r w:rsidRPr="00CF1A49">
            <w:t>Experience</w:t>
          </w:r>
        </w:p>
      </w:docPartBody>
    </w:docPart>
    <w:docPart>
      <w:docPartPr>
        <w:name w:val="ACEECA134FA947A68F95F54F77607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96DDC-67AA-4729-93B7-91087B233F60}"/>
      </w:docPartPr>
      <w:docPartBody>
        <w:p w:rsidR="00000000" w:rsidRDefault="00000000">
          <w:pPr>
            <w:pStyle w:val="ACEECA134FA947A68F95F54F77607B41"/>
          </w:pPr>
          <w:r w:rsidRPr="00CF1A49">
            <w:t>Education</w:t>
          </w:r>
        </w:p>
      </w:docPartBody>
    </w:docPart>
    <w:docPart>
      <w:docPartPr>
        <w:name w:val="E85DC6A8605640A681FBA7F324182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D89DE-7C60-4BD6-A741-F45F56313C1E}"/>
      </w:docPartPr>
      <w:docPartBody>
        <w:p w:rsidR="00000000" w:rsidRDefault="00000000">
          <w:pPr>
            <w:pStyle w:val="E85DC6A8605640A681FBA7F3241829D0"/>
          </w:pPr>
          <w:r w:rsidRPr="00CF1A49">
            <w:t>Skills</w:t>
          </w:r>
        </w:p>
      </w:docPartBody>
    </w:docPart>
    <w:docPart>
      <w:docPartPr>
        <w:name w:val="E1CA4C0617474D0BAB049A8218A88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78AEC-E09E-4DFC-BBD8-DAE37F232435}"/>
      </w:docPartPr>
      <w:docPartBody>
        <w:p w:rsidR="00000000" w:rsidRDefault="00000000">
          <w:pPr>
            <w:pStyle w:val="E1CA4C0617474D0BAB049A8218A88698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D0"/>
    <w:rsid w:val="0021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66672E334549DFB02721AE1366854F">
    <w:name w:val="B766672E334549DFB02721AE1366854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006E0D1F45E43A3B16A0A1B58C30271">
    <w:name w:val="1006E0D1F45E43A3B16A0A1B58C30271"/>
  </w:style>
  <w:style w:type="paragraph" w:customStyle="1" w:styleId="C59CD1123F9B4CDB93DE2A9F62AF1C09">
    <w:name w:val="C59CD1123F9B4CDB93DE2A9F62AF1C09"/>
  </w:style>
  <w:style w:type="paragraph" w:customStyle="1" w:styleId="11270871BC0941C6813FD6C7D053044C">
    <w:name w:val="11270871BC0941C6813FD6C7D053044C"/>
  </w:style>
  <w:style w:type="paragraph" w:customStyle="1" w:styleId="3336973197F64EEB8BBC53AD2B9110F8">
    <w:name w:val="3336973197F64EEB8BBC53AD2B9110F8"/>
  </w:style>
  <w:style w:type="paragraph" w:customStyle="1" w:styleId="F38AAF555DF245028C9C25B2CF15D970">
    <w:name w:val="F38AAF555DF245028C9C25B2CF15D970"/>
  </w:style>
  <w:style w:type="paragraph" w:customStyle="1" w:styleId="72718516C1E547AA8B1EDBC71E58ECC2">
    <w:name w:val="72718516C1E547AA8B1EDBC71E58ECC2"/>
  </w:style>
  <w:style w:type="paragraph" w:customStyle="1" w:styleId="111EE5AB64FE42538F831E8EECE6FF7C">
    <w:name w:val="111EE5AB64FE42538F831E8EECE6FF7C"/>
  </w:style>
  <w:style w:type="paragraph" w:customStyle="1" w:styleId="C83B73F4F70441458AC9D9E8FF517E9D">
    <w:name w:val="C83B73F4F70441458AC9D9E8FF517E9D"/>
  </w:style>
  <w:style w:type="paragraph" w:customStyle="1" w:styleId="08937A802A7146C896AA32116EDC39B1">
    <w:name w:val="08937A802A7146C896AA32116EDC39B1"/>
  </w:style>
  <w:style w:type="paragraph" w:customStyle="1" w:styleId="4FD854B6CDD74A069488325B520486AC">
    <w:name w:val="4FD854B6CDD74A069488325B520486AC"/>
  </w:style>
  <w:style w:type="paragraph" w:customStyle="1" w:styleId="A6BBFC05EA004AF898F4855AF38BA362">
    <w:name w:val="A6BBFC05EA004AF898F4855AF38BA362"/>
  </w:style>
  <w:style w:type="paragraph" w:customStyle="1" w:styleId="1906DDB5632E4758896353A9CDD994B3">
    <w:name w:val="1906DDB5632E4758896353A9CDD994B3"/>
  </w:style>
  <w:style w:type="paragraph" w:customStyle="1" w:styleId="C89BCE9870E34BD78CBCDEC483435B88">
    <w:name w:val="C89BCE9870E34BD78CBCDEC483435B88"/>
  </w:style>
  <w:style w:type="paragraph" w:customStyle="1" w:styleId="03A7E147A1E5402C9525B5EE576C955D">
    <w:name w:val="03A7E147A1E5402C9525B5EE576C955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8580C582E4348E0B7D42061941B1DFE">
    <w:name w:val="08580C582E4348E0B7D42061941B1DFE"/>
  </w:style>
  <w:style w:type="paragraph" w:customStyle="1" w:styleId="4506C5A64FAF45218264099346CEDC9C">
    <w:name w:val="4506C5A64FAF45218264099346CEDC9C"/>
  </w:style>
  <w:style w:type="paragraph" w:customStyle="1" w:styleId="C0A241E5F6F64FB38864A194DC5F11F3">
    <w:name w:val="C0A241E5F6F64FB38864A194DC5F11F3"/>
  </w:style>
  <w:style w:type="paragraph" w:customStyle="1" w:styleId="2B6D6F89236E4EA1B70CC17310248ADC">
    <w:name w:val="2B6D6F89236E4EA1B70CC17310248ADC"/>
  </w:style>
  <w:style w:type="paragraph" w:customStyle="1" w:styleId="5134184FF98E435D88E335A84D184CF9">
    <w:name w:val="5134184FF98E435D88E335A84D184CF9"/>
  </w:style>
  <w:style w:type="paragraph" w:customStyle="1" w:styleId="4049FB036F754BB7A95A433F59DD931D">
    <w:name w:val="4049FB036F754BB7A95A433F59DD931D"/>
  </w:style>
  <w:style w:type="paragraph" w:customStyle="1" w:styleId="01C233716F254A4489F95C21969B3EAF">
    <w:name w:val="01C233716F254A4489F95C21969B3EAF"/>
  </w:style>
  <w:style w:type="paragraph" w:customStyle="1" w:styleId="ACEECA134FA947A68F95F54F77607B41">
    <w:name w:val="ACEECA134FA947A68F95F54F77607B41"/>
  </w:style>
  <w:style w:type="paragraph" w:customStyle="1" w:styleId="4C6540D6AD3D4957A34C6DB39BF5EF5F">
    <w:name w:val="4C6540D6AD3D4957A34C6DB39BF5EF5F"/>
  </w:style>
  <w:style w:type="paragraph" w:customStyle="1" w:styleId="73BB99BB106C41C8A858632DDE93A65F">
    <w:name w:val="73BB99BB106C41C8A858632DDE93A65F"/>
  </w:style>
  <w:style w:type="paragraph" w:customStyle="1" w:styleId="EB18B5500C574E40B94649CAFD485E23">
    <w:name w:val="EB18B5500C574E40B94649CAFD485E23"/>
  </w:style>
  <w:style w:type="paragraph" w:customStyle="1" w:styleId="89CD2D02CFE14D54A06A1019D6528685">
    <w:name w:val="89CD2D02CFE14D54A06A1019D6528685"/>
  </w:style>
  <w:style w:type="paragraph" w:customStyle="1" w:styleId="7187F1FFE1DD49F6B9A1D65BCB32E94C">
    <w:name w:val="7187F1FFE1DD49F6B9A1D65BCB32E94C"/>
  </w:style>
  <w:style w:type="paragraph" w:customStyle="1" w:styleId="D9EB396EBFAC46FDADF0313C974F5F90">
    <w:name w:val="D9EB396EBFAC46FDADF0313C974F5F90"/>
  </w:style>
  <w:style w:type="paragraph" w:customStyle="1" w:styleId="FB82959ADAA24AB691DD926DF0269DE0">
    <w:name w:val="FB82959ADAA24AB691DD926DF0269DE0"/>
  </w:style>
  <w:style w:type="paragraph" w:customStyle="1" w:styleId="A133C0FC452D48BDAACAF6E6F1D6BF9D">
    <w:name w:val="A133C0FC452D48BDAACAF6E6F1D6BF9D"/>
  </w:style>
  <w:style w:type="paragraph" w:customStyle="1" w:styleId="51261651626F45E2BD9003DFC9E58F83">
    <w:name w:val="51261651626F45E2BD9003DFC9E58F83"/>
  </w:style>
  <w:style w:type="paragraph" w:customStyle="1" w:styleId="B59BA71E24C241C5BF0597C42FAEE558">
    <w:name w:val="B59BA71E24C241C5BF0597C42FAEE558"/>
  </w:style>
  <w:style w:type="paragraph" w:customStyle="1" w:styleId="E85DC6A8605640A681FBA7F3241829D0">
    <w:name w:val="E85DC6A8605640A681FBA7F3241829D0"/>
  </w:style>
  <w:style w:type="paragraph" w:customStyle="1" w:styleId="BAA35C892672406982B16DDA6D1D2028">
    <w:name w:val="BAA35C892672406982B16DDA6D1D2028"/>
  </w:style>
  <w:style w:type="paragraph" w:customStyle="1" w:styleId="F2DD2ABEC1394E76A00AC7B99A6E5495">
    <w:name w:val="F2DD2ABEC1394E76A00AC7B99A6E5495"/>
  </w:style>
  <w:style w:type="paragraph" w:customStyle="1" w:styleId="6A4EC114549941B1ADD89CDF2DBE7527">
    <w:name w:val="6A4EC114549941B1ADD89CDF2DBE7527"/>
  </w:style>
  <w:style w:type="paragraph" w:customStyle="1" w:styleId="21C75F0084AB40D7BF6295863867A213">
    <w:name w:val="21C75F0084AB40D7BF6295863867A213"/>
  </w:style>
  <w:style w:type="paragraph" w:customStyle="1" w:styleId="1725E422A1D4405EBB2845805D8CECFF">
    <w:name w:val="1725E422A1D4405EBB2845805D8CECFF"/>
  </w:style>
  <w:style w:type="paragraph" w:customStyle="1" w:styleId="E1CA4C0617474D0BAB049A8218A88698">
    <w:name w:val="E1CA4C0617474D0BAB049A8218A88698"/>
  </w:style>
  <w:style w:type="paragraph" w:customStyle="1" w:styleId="96315E156F354C55980CC6B40DAD24E8">
    <w:name w:val="96315E156F354C55980CC6B40DAD24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2022-10-06T14:16:00Z</dcterms:created>
  <dcterms:modified xsi:type="dcterms:W3CDTF">2022-10-06T14:28:00Z</dcterms:modified>
  <cp:category/>
</cp:coreProperties>
</file>